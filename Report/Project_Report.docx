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230F65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–</w:t>
                            </w:r>
                            <w:r w:rsidR="00B75DFD">
                              <w:rPr>
                                <w:rFonts w:ascii="Arial" w:hAnsi="Arial" w:cs="Arial"/>
                                <w:sz w:val="56"/>
                              </w:rPr>
                              <w:t xml:space="preserve"> Airlines Seat Reservation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230F65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–</w:t>
                      </w:r>
                      <w:r w:rsidR="00B75DFD">
                        <w:rPr>
                          <w:rFonts w:ascii="Arial" w:hAnsi="Arial" w:cs="Arial"/>
                          <w:sz w:val="56"/>
                        </w:rPr>
                        <w:t xml:space="preserve"> Airlines Seat Reservation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0C06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73DCC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0F7820C9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E653FD2" w:rsidR="001B4CE7" w:rsidRPr="007B3ACD" w:rsidRDefault="00B75DFD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K. Sneha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B46B5C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6B4E9" w14:textId="77777777" w:rsidR="00B46B5C" w:rsidRDefault="00B46B5C" w:rsidP="006A582B">
      <w:r>
        <w:separator/>
      </w:r>
    </w:p>
  </w:endnote>
  <w:endnote w:type="continuationSeparator" w:id="0">
    <w:p w14:paraId="6EB9925B" w14:textId="77777777" w:rsidR="00B46B5C" w:rsidRDefault="00B46B5C" w:rsidP="006A582B">
      <w:r>
        <w:continuationSeparator/>
      </w:r>
    </w:p>
  </w:endnote>
  <w:endnote w:type="continuationNotice" w:id="1">
    <w:p w14:paraId="41AE0C20" w14:textId="77777777" w:rsidR="00B46B5C" w:rsidRDefault="00B46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EA8C9" w14:textId="77777777" w:rsidR="00B46B5C" w:rsidRDefault="00B46B5C" w:rsidP="006A582B">
      <w:r>
        <w:separator/>
      </w:r>
    </w:p>
  </w:footnote>
  <w:footnote w:type="continuationSeparator" w:id="0">
    <w:p w14:paraId="6CFF93DE" w14:textId="77777777" w:rsidR="00B46B5C" w:rsidRDefault="00B46B5C" w:rsidP="006A582B">
      <w:r>
        <w:continuationSeparator/>
      </w:r>
    </w:p>
  </w:footnote>
  <w:footnote w:type="continuationNotice" w:id="1">
    <w:p w14:paraId="474BDE4A" w14:textId="77777777" w:rsidR="00B46B5C" w:rsidRDefault="00B46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6B5C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5DFD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177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sneha karingula</cp:lastModifiedBy>
  <cp:revision>2</cp:revision>
  <cp:lastPrinted>2014-03-29T07:34:00Z</cp:lastPrinted>
  <dcterms:created xsi:type="dcterms:W3CDTF">2020-10-09T09:38:00Z</dcterms:created>
  <dcterms:modified xsi:type="dcterms:W3CDTF">2020-10-09T09:38:00Z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